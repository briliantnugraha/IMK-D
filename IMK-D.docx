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807718" w:rsidRDefault="00DB5429">
          <w:pPr>
            <w:pStyle w:val="Logo"/>
          </w:pPr>
          <w:sdt>
            <w:sdt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 w:rsidR="0093628A">
                <w:rPr>
                  <w:noProof/>
                  <w:lang w:val="id-ID" w:eastAsia="id-ID"/>
                </w:rPr>
                <w:drawing>
                  <wp:inline distT="0" distB="0" distL="0" distR="0">
                    <wp:extent cx="914400" cy="440871"/>
                    <wp:effectExtent l="0" t="0" r="0" b="0"/>
                    <wp:docPr id="3" name="Picture 3" descr="Placeholder 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400" cy="4408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93628A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643"/>
                                  <w:gridCol w:w="445"/>
                                  <w:gridCol w:w="2651"/>
                                  <w:gridCol w:w="445"/>
                                  <w:gridCol w:w="2648"/>
                                </w:tblGrid>
                                <w:tr w:rsidR="008205A0">
                                  <w:sdt>
                                    <w:sdtPr>
                                      <w:alias w:val="Address"/>
                                      <w:tag w:val=""/>
                                      <w:id w:val="-640814801"/>
                                      <w:placeholder>
                                        <w:docPart w:val="F714CC78B7A74B70BD96C45BF1F0D634"/>
                                      </w:placeholder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8205A0" w:rsidRDefault="008205A0" w:rsidP="00704629">
                                          <w:pPr>
                                            <w:pStyle w:val="ContactInfo"/>
                                          </w:pPr>
                                          <w:r>
                                            <w:t>IMK D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8205A0" w:rsidRDefault="008205A0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8205A0" w:rsidRDefault="008205A0" w:rsidP="00704629">
                                      <w:pPr>
                                        <w:pStyle w:val="ContactInfo"/>
                                        <w:jc w:val="center"/>
                                      </w:pPr>
                                      <w:r>
                                        <w:t xml:space="preserve">Tugas </w:t>
                                      </w:r>
                                      <w:sdt>
                                        <w:sdtPr>
                                          <w:alias w:val="Fax"/>
                                          <w:tag w:val=""/>
                                          <w:id w:val="-139662679"/>
                                          <w:placeholder>
                                            <w:docPart w:val="341C2F73A97C486F8F9FD3DE055183E5"/>
                                          </w:placeholder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3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8205A0" w:rsidRDefault="008205A0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1029019786"/>
                                        <w:placeholder>
                                          <w:docPart w:val="3F403A4C1AAA404D994A9DE5AFAD2A78"/>
                                        </w:placeholder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8205A0" w:rsidRDefault="008205A0" w:rsidP="00704629">
                                          <w:pPr>
                                            <w:pStyle w:val="ContactInfo"/>
                                            <w:jc w:val="right"/>
                                          </w:pPr>
                                          <w:r>
                                            <w:t>Usability Branching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8205A0" w:rsidRDefault="008205A0">
                                <w:pPr>
                                  <w:pStyle w:val="TableSpac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643"/>
                            <w:gridCol w:w="445"/>
                            <w:gridCol w:w="2651"/>
                            <w:gridCol w:w="445"/>
                            <w:gridCol w:w="2648"/>
                          </w:tblGrid>
                          <w:tr w:rsidR="008205A0">
                            <w:sdt>
                              <w:sdtPr>
                                <w:alias w:val="Address"/>
                                <w:tag w:val=""/>
                                <w:id w:val="-640814801"/>
                                <w:placeholder>
                                  <w:docPart w:val="F714CC78B7A74B70BD96C45BF1F0D634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8205A0" w:rsidRDefault="008205A0" w:rsidP="00704629">
                                    <w:pPr>
                                      <w:pStyle w:val="ContactInfo"/>
                                    </w:pPr>
                                    <w:r>
                                      <w:t>IMK D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8205A0" w:rsidRDefault="008205A0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8205A0" w:rsidRDefault="008205A0" w:rsidP="00704629">
                                <w:pPr>
                                  <w:pStyle w:val="ContactInfo"/>
                                  <w:jc w:val="center"/>
                                </w:pPr>
                                <w:r>
                                  <w:t xml:space="preserve">Tugas </w:t>
                                </w:r>
                                <w:sdt>
                                  <w:sdtPr>
                                    <w:alias w:val="Fax"/>
                                    <w:tag w:val=""/>
                                    <w:id w:val="-139662679"/>
                                    <w:placeholder>
                                      <w:docPart w:val="341C2F73A97C486F8F9FD3DE055183E5"/>
                                    </w:placeholder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>
                                      <w:t>3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8205A0" w:rsidRDefault="008205A0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1029019786"/>
                                  <w:placeholder>
                                    <w:docPart w:val="3F403A4C1AAA404D994A9DE5AFAD2A78"/>
                                  </w:placeholder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8205A0" w:rsidRDefault="008205A0" w:rsidP="00704629">
                                    <w:pPr>
                                      <w:pStyle w:val="ContactInfo"/>
                                      <w:jc w:val="right"/>
                                    </w:pPr>
                                    <w:r>
                                      <w:t>Usability Branching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8205A0" w:rsidRDefault="008205A0">
                          <w:pPr>
                            <w:pStyle w:val="TableSpac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93628A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15240" b="190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05A0" w:rsidRDefault="00DB5429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F420B">
                                      <w:t>Tugas_III_IMK D</w:t>
                                    </w:r>
                                  </w:sdtContent>
                                </w:sdt>
                              </w:p>
                              <w:p w:rsidR="008205A0" w:rsidRDefault="00DB5429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8205A0">
                                      <w:t>Usability Branching</w:t>
                                    </w:r>
                                  </w:sdtContent>
                                </w:sdt>
                              </w:p>
                              <w:p w:rsidR="008205A0" w:rsidRDefault="008205A0" w:rsidP="003652DA"/>
                              <w:p w:rsidR="008205A0" w:rsidRPr="00C5043C" w:rsidRDefault="008205A0" w:rsidP="003652DA">
                                <w:pPr>
                                  <w:spacing w:after="0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C5043C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5112100091</w:t>
                                </w:r>
                                <w:r w:rsidRPr="00C5043C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C5043C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C5043C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Hamdi Ahmadi Muzakkiy</w:t>
                                </w:r>
                              </w:p>
                              <w:p w:rsidR="008205A0" w:rsidRPr="00C5043C" w:rsidRDefault="008205A0" w:rsidP="003652DA">
                                <w:pPr>
                                  <w:spacing w:after="0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C5043C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5112100123</w:t>
                                </w:r>
                                <w:r w:rsidRPr="00C5043C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C5043C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C5043C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Ahmad Fathoriq Fauzi</w:t>
                                </w:r>
                              </w:p>
                              <w:p w:rsidR="008205A0" w:rsidRPr="00C5043C" w:rsidRDefault="008205A0" w:rsidP="003652DA">
                                <w:pPr>
                                  <w:spacing w:after="0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C5043C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5112100146</w:t>
                                </w:r>
                                <w:r w:rsidRPr="00C5043C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C5043C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ab/>
                                  <w:t>Muhammad Baiquni</w:t>
                                </w:r>
                              </w:p>
                              <w:p w:rsidR="008205A0" w:rsidRPr="00C5043C" w:rsidRDefault="008205A0" w:rsidP="003652DA">
                                <w:r w:rsidRPr="00C5043C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5112100172</w:t>
                                </w:r>
                                <w:r w:rsidRPr="00C5043C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C5043C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86063B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Brilian</w:t>
                                </w:r>
                                <w:r w:rsidRPr="00C5043C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T Nugraha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alt="Text box displaying document title and subtitle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1/LmAIAAJI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" filled="f" stroked="f" strokeweight=".5pt">
                    <v:textbox style="mso-fit-shape-to-text:t" inset="0,0,0,0">
                      <w:txbxContent>
                        <w:p w:rsidR="008205A0" w:rsidRDefault="00DB5429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9F420B">
                                <w:t>Tugas_III_IMK D</w:t>
                              </w:r>
                            </w:sdtContent>
                          </w:sdt>
                        </w:p>
                        <w:p w:rsidR="008205A0" w:rsidRDefault="00DB5429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8205A0">
                                <w:t>Usability Branching</w:t>
                              </w:r>
                            </w:sdtContent>
                          </w:sdt>
                        </w:p>
                        <w:p w:rsidR="008205A0" w:rsidRDefault="008205A0" w:rsidP="003652DA"/>
                        <w:p w:rsidR="008205A0" w:rsidRPr="00C5043C" w:rsidRDefault="008205A0" w:rsidP="003652DA">
                          <w:pPr>
                            <w:spacing w:after="0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C5043C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5112100091</w:t>
                          </w:r>
                          <w:r w:rsidRPr="00C5043C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ab/>
                          </w:r>
                          <w:r w:rsidRPr="00C5043C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ab/>
                          </w:r>
                          <w:r w:rsidRPr="00C5043C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Hamdi Ahmadi Muzakkiy</w:t>
                          </w:r>
                        </w:p>
                        <w:p w:rsidR="008205A0" w:rsidRPr="00C5043C" w:rsidRDefault="008205A0" w:rsidP="003652DA">
                          <w:pPr>
                            <w:spacing w:after="0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C5043C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5112100123</w:t>
                          </w:r>
                          <w:r w:rsidRPr="00C5043C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ab/>
                          </w:r>
                          <w:r w:rsidRPr="00C5043C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ab/>
                          </w:r>
                          <w:r w:rsidRPr="00C5043C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Ahmad Fathoriq Fauzi</w:t>
                          </w:r>
                        </w:p>
                        <w:p w:rsidR="008205A0" w:rsidRPr="00C5043C" w:rsidRDefault="008205A0" w:rsidP="003652DA">
                          <w:pPr>
                            <w:spacing w:after="0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C5043C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5112100146</w:t>
                          </w:r>
                          <w:r w:rsidRPr="00C5043C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ab/>
                          </w:r>
                          <w:r w:rsidRPr="00C5043C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ab/>
                            <w:t>Muhammad Baiquni</w:t>
                          </w:r>
                        </w:p>
                        <w:p w:rsidR="008205A0" w:rsidRPr="00C5043C" w:rsidRDefault="008205A0" w:rsidP="003652DA">
                          <w:r w:rsidRPr="00C5043C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5112100172</w:t>
                          </w:r>
                          <w:r w:rsidRPr="00C5043C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ab/>
                          </w:r>
                          <w:r w:rsidRPr="00C5043C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ab/>
                          </w:r>
                          <w:r w:rsidR="0086063B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Brilian</w:t>
                          </w:r>
                          <w:r w:rsidRPr="00C5043C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T Nugraha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3652DA" w:rsidRDefault="003652DA"/>
        <w:p w:rsidR="003652DA" w:rsidRDefault="0093628A" w:rsidP="003652DA">
          <w:pPr>
            <w:spacing w:after="0"/>
          </w:pPr>
          <w:r>
            <w:br w:type="page"/>
          </w:r>
        </w:p>
        <w:p w:rsidR="003652DA" w:rsidRDefault="003652DA" w:rsidP="003652DA">
          <w:pPr>
            <w:spacing w:after="0"/>
          </w:pPr>
        </w:p>
        <w:p w:rsidR="00807718" w:rsidRDefault="00DB5429" w:rsidP="003652DA">
          <w:pPr>
            <w:spacing w:after="0"/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07718" w:rsidRDefault="0093628A">
          <w:pPr>
            <w:pStyle w:val="TOCHeading"/>
          </w:pPr>
          <w:r>
            <w:t>Table of Contents</w:t>
          </w:r>
        </w:p>
        <w:p w:rsidR="00CE7AD4" w:rsidRDefault="0093628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13525400" w:history="1">
            <w:r w:rsidR="00CE7AD4" w:rsidRPr="00BC75E8">
              <w:rPr>
                <w:rStyle w:val="Hyperlink"/>
                <w:noProof/>
              </w:rPr>
              <w:t>Exercise</w:t>
            </w:r>
            <w:r w:rsidR="00CE7AD4">
              <w:rPr>
                <w:noProof/>
                <w:webHidden/>
              </w:rPr>
              <w:tab/>
            </w:r>
            <w:r w:rsidR="00CE7AD4">
              <w:rPr>
                <w:noProof/>
                <w:webHidden/>
              </w:rPr>
              <w:fldChar w:fldCharType="begin"/>
            </w:r>
            <w:r w:rsidR="00CE7AD4">
              <w:rPr>
                <w:noProof/>
                <w:webHidden/>
              </w:rPr>
              <w:instrText xml:space="preserve"> PAGEREF _Toc413525400 \h </w:instrText>
            </w:r>
            <w:r w:rsidR="00CE7AD4">
              <w:rPr>
                <w:noProof/>
                <w:webHidden/>
              </w:rPr>
            </w:r>
            <w:r w:rsidR="00CE7AD4">
              <w:rPr>
                <w:noProof/>
                <w:webHidden/>
              </w:rPr>
              <w:fldChar w:fldCharType="separate"/>
            </w:r>
            <w:r w:rsidR="00CE7AD4">
              <w:rPr>
                <w:noProof/>
                <w:webHidden/>
              </w:rPr>
              <w:t>2</w:t>
            </w:r>
            <w:r w:rsidR="00CE7AD4">
              <w:rPr>
                <w:noProof/>
                <w:webHidden/>
              </w:rPr>
              <w:fldChar w:fldCharType="end"/>
            </w:r>
          </w:hyperlink>
        </w:p>
        <w:p w:rsidR="00807718" w:rsidRDefault="0093628A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807718" w:rsidRDefault="00807718">
      <w:pPr>
        <w:sectPr w:rsidR="00807718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807718" w:rsidRPr="00CE7AD4" w:rsidRDefault="00DA0A25">
      <w:pPr>
        <w:pStyle w:val="Heading1"/>
        <w:rPr>
          <w:sz w:val="56"/>
          <w:szCs w:val="56"/>
        </w:rPr>
      </w:pPr>
      <w:bookmarkStart w:id="0" w:name="_Toc413525400"/>
      <w:r w:rsidRPr="00CE7AD4">
        <w:rPr>
          <w:sz w:val="56"/>
          <w:szCs w:val="56"/>
        </w:rPr>
        <w:lastRenderedPageBreak/>
        <w:t>Exercise</w:t>
      </w:r>
      <w:bookmarkEnd w:id="0"/>
      <w:r w:rsidRPr="00CE7AD4">
        <w:rPr>
          <w:sz w:val="56"/>
          <w:szCs w:val="56"/>
        </w:rPr>
        <w:t xml:space="preserve"> </w:t>
      </w:r>
    </w:p>
    <w:p w:rsidR="0093628A" w:rsidRPr="00BE0153" w:rsidRDefault="0093628A" w:rsidP="00CF57FA">
      <w:pPr>
        <w:rPr>
          <w:color w:val="000000" w:themeColor="text1"/>
          <w:sz w:val="30"/>
          <w:szCs w:val="30"/>
        </w:rPr>
      </w:pPr>
      <w:r w:rsidRPr="00BE0153">
        <w:rPr>
          <w:color w:val="000000" w:themeColor="text1"/>
          <w:sz w:val="30"/>
          <w:szCs w:val="30"/>
        </w:rPr>
        <w:t xml:space="preserve">Lakukan </w:t>
      </w:r>
      <w:r w:rsidRPr="00BE0153">
        <w:rPr>
          <w:b/>
          <w:bCs/>
          <w:color w:val="000000" w:themeColor="text1"/>
          <w:sz w:val="30"/>
          <w:szCs w:val="30"/>
        </w:rPr>
        <w:t xml:space="preserve">usability benchmarking </w:t>
      </w:r>
      <w:r w:rsidRPr="00BE0153">
        <w:rPr>
          <w:color w:val="000000" w:themeColor="text1"/>
          <w:sz w:val="30"/>
          <w:szCs w:val="30"/>
        </w:rPr>
        <w:t>pada aplikasi Drawing tim Anda dengan menjawab pertanyaan berikut:</w:t>
      </w:r>
    </w:p>
    <w:p w:rsidR="0093628A" w:rsidRPr="00BE0153" w:rsidRDefault="0093628A" w:rsidP="00E06775">
      <w:pPr>
        <w:numPr>
          <w:ilvl w:val="1"/>
          <w:numId w:val="4"/>
        </w:numPr>
        <w:spacing w:after="100"/>
        <w:rPr>
          <w:color w:val="000000" w:themeColor="text1"/>
          <w:sz w:val="30"/>
          <w:szCs w:val="30"/>
        </w:rPr>
      </w:pPr>
      <w:r w:rsidRPr="00BE0153">
        <w:rPr>
          <w:color w:val="000000" w:themeColor="text1"/>
          <w:sz w:val="30"/>
          <w:szCs w:val="30"/>
        </w:rPr>
        <w:t>how usable is the competition?</w:t>
      </w:r>
    </w:p>
    <w:p w:rsidR="0093628A" w:rsidRPr="00BE0153" w:rsidRDefault="0093628A" w:rsidP="00E06775">
      <w:pPr>
        <w:numPr>
          <w:ilvl w:val="2"/>
          <w:numId w:val="4"/>
        </w:numPr>
        <w:spacing w:after="100"/>
        <w:rPr>
          <w:color w:val="000000" w:themeColor="text1"/>
          <w:sz w:val="30"/>
          <w:szCs w:val="30"/>
        </w:rPr>
      </w:pPr>
      <w:r w:rsidRPr="00BE0153">
        <w:rPr>
          <w:color w:val="000000" w:themeColor="text1"/>
          <w:sz w:val="30"/>
          <w:szCs w:val="30"/>
        </w:rPr>
        <w:t>Analyse competing products or interfaces</w:t>
      </w:r>
    </w:p>
    <w:p w:rsidR="0093628A" w:rsidRPr="00BE0153" w:rsidRDefault="0093628A" w:rsidP="00E06775">
      <w:pPr>
        <w:numPr>
          <w:ilvl w:val="1"/>
          <w:numId w:val="4"/>
        </w:numPr>
        <w:spacing w:after="100"/>
        <w:rPr>
          <w:color w:val="000000" w:themeColor="text1"/>
          <w:sz w:val="30"/>
          <w:szCs w:val="30"/>
        </w:rPr>
      </w:pPr>
      <w:r w:rsidRPr="00BE0153">
        <w:rPr>
          <w:color w:val="000000" w:themeColor="text1"/>
          <w:sz w:val="30"/>
          <w:szCs w:val="30"/>
        </w:rPr>
        <w:t>how much better should your interface be?</w:t>
      </w:r>
    </w:p>
    <w:p w:rsidR="0093628A" w:rsidRPr="00BE0153" w:rsidRDefault="0093628A" w:rsidP="00E06775">
      <w:pPr>
        <w:numPr>
          <w:ilvl w:val="2"/>
          <w:numId w:val="4"/>
        </w:numPr>
        <w:spacing w:after="100"/>
        <w:rPr>
          <w:color w:val="000000" w:themeColor="text1"/>
          <w:sz w:val="30"/>
          <w:szCs w:val="30"/>
        </w:rPr>
      </w:pPr>
      <w:r w:rsidRPr="00BE0153">
        <w:rPr>
          <w:color w:val="000000" w:themeColor="text1"/>
          <w:sz w:val="30"/>
          <w:szCs w:val="30"/>
        </w:rPr>
        <w:t>Set Usability Targets</w:t>
      </w:r>
    </w:p>
    <w:p w:rsidR="0093628A" w:rsidRPr="00BE0153" w:rsidRDefault="0093628A" w:rsidP="00E06775">
      <w:pPr>
        <w:numPr>
          <w:ilvl w:val="1"/>
          <w:numId w:val="4"/>
        </w:numPr>
        <w:spacing w:after="100"/>
        <w:rPr>
          <w:color w:val="000000" w:themeColor="text1"/>
          <w:sz w:val="30"/>
          <w:szCs w:val="30"/>
        </w:rPr>
      </w:pPr>
      <w:r w:rsidRPr="00BE0153">
        <w:rPr>
          <w:color w:val="000000" w:themeColor="text1"/>
          <w:sz w:val="30"/>
          <w:szCs w:val="30"/>
        </w:rPr>
        <w:t>what is your likely return on investment?</w:t>
      </w:r>
    </w:p>
    <w:p w:rsidR="0093628A" w:rsidRDefault="0093628A" w:rsidP="00E06775">
      <w:pPr>
        <w:numPr>
          <w:ilvl w:val="2"/>
          <w:numId w:val="4"/>
        </w:numPr>
        <w:spacing w:after="100"/>
        <w:rPr>
          <w:color w:val="000000" w:themeColor="text1"/>
          <w:sz w:val="30"/>
          <w:szCs w:val="30"/>
        </w:rPr>
      </w:pPr>
      <w:r w:rsidRPr="00BE0153">
        <w:rPr>
          <w:color w:val="000000" w:themeColor="text1"/>
          <w:sz w:val="30"/>
          <w:szCs w:val="30"/>
        </w:rPr>
        <w:t>Use assumptions</w:t>
      </w:r>
    </w:p>
    <w:p w:rsidR="00BE0153" w:rsidRDefault="00BE0153" w:rsidP="00BE0153">
      <w:pPr>
        <w:spacing w:after="100"/>
        <w:rPr>
          <w:color w:val="000000" w:themeColor="text1"/>
          <w:sz w:val="30"/>
          <w:szCs w:val="30"/>
        </w:rPr>
      </w:pPr>
    </w:p>
    <w:p w:rsidR="0093628A" w:rsidRPr="00671096" w:rsidRDefault="001D742C" w:rsidP="008170FB">
      <w:pPr>
        <w:pStyle w:val="TOCHeading"/>
        <w:rPr>
          <w:color w:val="002060"/>
          <w:sz w:val="40"/>
          <w:szCs w:val="40"/>
        </w:rPr>
      </w:pPr>
      <w:r w:rsidRPr="00671096">
        <w:rPr>
          <w:sz w:val="40"/>
          <w:szCs w:val="40"/>
        </w:rPr>
        <w:t>how usable the competition</w:t>
      </w:r>
      <w:r w:rsidR="00C21AA4">
        <w:rPr>
          <w:sz w:val="40"/>
          <w:szCs w:val="40"/>
        </w:rPr>
        <w:t xml:space="preserve"> ?</w:t>
      </w:r>
    </w:p>
    <w:p w:rsidR="002302E4" w:rsidRPr="00FA06DB" w:rsidRDefault="002F6D17" w:rsidP="008205A0">
      <w:pPr>
        <w:jc w:val="both"/>
        <w:rPr>
          <w:rFonts w:cs="Times New Roman"/>
          <w:color w:val="000000" w:themeColor="text1"/>
          <w:sz w:val="30"/>
          <w:szCs w:val="30"/>
        </w:rPr>
      </w:pPr>
      <w:r w:rsidRPr="00FA06DB">
        <w:rPr>
          <w:color w:val="000000" w:themeColor="text1"/>
          <w:sz w:val="30"/>
          <w:szCs w:val="30"/>
        </w:rPr>
        <w:tab/>
      </w:r>
      <w:r w:rsidR="008C33DF" w:rsidRPr="00FA06DB">
        <w:rPr>
          <w:rFonts w:cs="Times New Roman"/>
          <w:color w:val="000000" w:themeColor="text1"/>
          <w:sz w:val="30"/>
          <w:szCs w:val="30"/>
        </w:rPr>
        <w:t xml:space="preserve">Dalam </w:t>
      </w:r>
      <w:r w:rsidR="00444F82" w:rsidRPr="00FA06DB">
        <w:rPr>
          <w:rFonts w:cs="Times New Roman"/>
          <w:color w:val="000000" w:themeColor="text1"/>
          <w:sz w:val="30"/>
          <w:szCs w:val="30"/>
        </w:rPr>
        <w:t>pembuatan GIME</w:t>
      </w:r>
      <w:r w:rsidR="00A14910" w:rsidRPr="00FA06DB">
        <w:rPr>
          <w:rFonts w:cs="Times New Roman"/>
          <w:color w:val="000000" w:themeColor="text1"/>
          <w:sz w:val="30"/>
          <w:szCs w:val="30"/>
        </w:rPr>
        <w:t xml:space="preserve"> (GNU Image Manipulation Express)</w:t>
      </w:r>
      <w:r w:rsidR="00444F82" w:rsidRPr="00FA06DB">
        <w:rPr>
          <w:rFonts w:cs="Times New Roman"/>
          <w:color w:val="000000" w:themeColor="text1"/>
          <w:sz w:val="30"/>
          <w:szCs w:val="30"/>
        </w:rPr>
        <w:t xml:space="preserve"> ini, </w:t>
      </w:r>
      <w:r w:rsidR="00E56C8D" w:rsidRPr="00FA06DB">
        <w:rPr>
          <w:rFonts w:cs="Times New Roman"/>
          <w:color w:val="000000" w:themeColor="text1"/>
          <w:sz w:val="30"/>
          <w:szCs w:val="30"/>
        </w:rPr>
        <w:t>kompetitor yang kita ambil adalah GIMP</w:t>
      </w:r>
      <w:r w:rsidR="0090314C" w:rsidRPr="00FA06DB">
        <w:rPr>
          <w:rFonts w:cs="Times New Roman"/>
          <w:color w:val="000000" w:themeColor="text1"/>
          <w:sz w:val="30"/>
          <w:szCs w:val="30"/>
        </w:rPr>
        <w:t xml:space="preserve"> (GNU Image Manipulation Program)</w:t>
      </w:r>
      <w:r w:rsidR="0078438F" w:rsidRPr="00FA06DB">
        <w:rPr>
          <w:rFonts w:cs="Times New Roman"/>
          <w:color w:val="000000" w:themeColor="text1"/>
          <w:sz w:val="30"/>
          <w:szCs w:val="30"/>
        </w:rPr>
        <w:t>. Pada aplikasi GIMP ini</w:t>
      </w:r>
      <w:r w:rsidR="009158F2" w:rsidRPr="00FA06DB">
        <w:rPr>
          <w:rFonts w:cs="Times New Roman"/>
          <w:color w:val="000000" w:themeColor="text1"/>
          <w:sz w:val="30"/>
          <w:szCs w:val="30"/>
        </w:rPr>
        <w:t xml:space="preserve"> </w:t>
      </w:r>
      <w:r w:rsidR="004C1379" w:rsidRPr="00FA06DB">
        <w:rPr>
          <w:rFonts w:cs="Times New Roman"/>
          <w:color w:val="000000" w:themeColor="text1"/>
          <w:sz w:val="30"/>
          <w:szCs w:val="30"/>
        </w:rPr>
        <w:t xml:space="preserve">ada </w:t>
      </w:r>
      <w:r w:rsidR="00A66D39" w:rsidRPr="00FA06DB">
        <w:rPr>
          <w:rFonts w:cs="Times New Roman"/>
          <w:color w:val="000000" w:themeColor="text1"/>
          <w:sz w:val="30"/>
          <w:szCs w:val="30"/>
        </w:rPr>
        <w:t xml:space="preserve">beberapa </w:t>
      </w:r>
      <w:r w:rsidR="006F5140" w:rsidRPr="00FA06DB">
        <w:rPr>
          <w:rFonts w:cs="Times New Roman"/>
          <w:color w:val="000000" w:themeColor="text1"/>
          <w:sz w:val="30"/>
          <w:szCs w:val="30"/>
        </w:rPr>
        <w:t>kekurangan</w:t>
      </w:r>
      <w:r w:rsidR="00D5794C" w:rsidRPr="00FA06DB">
        <w:rPr>
          <w:rFonts w:cs="Times New Roman"/>
          <w:color w:val="000000" w:themeColor="text1"/>
          <w:sz w:val="30"/>
          <w:szCs w:val="30"/>
        </w:rPr>
        <w:t xml:space="preserve">/ </w:t>
      </w:r>
      <w:r w:rsidR="00CE206D" w:rsidRPr="00FA06DB">
        <w:rPr>
          <w:rFonts w:cs="Times New Roman"/>
          <w:color w:val="000000" w:themeColor="text1"/>
          <w:sz w:val="30"/>
          <w:szCs w:val="30"/>
        </w:rPr>
        <w:t xml:space="preserve">hal yang membuat </w:t>
      </w:r>
      <w:r w:rsidR="00690447" w:rsidRPr="00FA06DB">
        <w:rPr>
          <w:rFonts w:cs="Times New Roman"/>
          <w:color w:val="000000" w:themeColor="text1"/>
          <w:sz w:val="30"/>
          <w:szCs w:val="30"/>
        </w:rPr>
        <w:t>user bingung</w:t>
      </w:r>
      <w:r w:rsidR="004302DE" w:rsidRPr="00FA06DB">
        <w:rPr>
          <w:rFonts w:cs="Times New Roman"/>
          <w:color w:val="000000" w:themeColor="text1"/>
          <w:sz w:val="30"/>
          <w:szCs w:val="30"/>
        </w:rPr>
        <w:t>, beberapa hal</w:t>
      </w:r>
      <w:r w:rsidR="002302E4" w:rsidRPr="00FA06DB">
        <w:rPr>
          <w:rFonts w:cs="Times New Roman"/>
          <w:color w:val="000000" w:themeColor="text1"/>
          <w:sz w:val="30"/>
          <w:szCs w:val="30"/>
        </w:rPr>
        <w:t xml:space="preserve"> telah dianalisa</w:t>
      </w:r>
      <w:r w:rsidR="006F5140" w:rsidRPr="00FA06DB">
        <w:rPr>
          <w:rFonts w:cs="Times New Roman"/>
          <w:color w:val="000000" w:themeColor="text1"/>
          <w:sz w:val="30"/>
          <w:szCs w:val="30"/>
        </w:rPr>
        <w:t xml:space="preserve"> yaitu</w:t>
      </w:r>
      <w:r w:rsidR="006955B0" w:rsidRPr="00FA06DB">
        <w:rPr>
          <w:rFonts w:cs="Times New Roman"/>
          <w:color w:val="000000" w:themeColor="text1"/>
          <w:sz w:val="30"/>
          <w:szCs w:val="30"/>
        </w:rPr>
        <w:t>:</w:t>
      </w:r>
    </w:p>
    <w:p w:rsidR="006955B0" w:rsidRPr="00FA06DB" w:rsidRDefault="002302E4" w:rsidP="006955B0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color w:val="000000" w:themeColor="text1"/>
          <w:sz w:val="30"/>
          <w:szCs w:val="30"/>
        </w:rPr>
      </w:pPr>
      <w:r w:rsidRPr="00FA06DB">
        <w:rPr>
          <w:rFonts w:asciiTheme="minorHAnsi" w:hAnsiTheme="minorHAnsi"/>
          <w:color w:val="000000" w:themeColor="text1"/>
          <w:sz w:val="30"/>
          <w:szCs w:val="30"/>
        </w:rPr>
        <w:t>Tools yang ada tidak di kategorikan</w:t>
      </w:r>
      <w:r w:rsidR="00DD4626">
        <w:rPr>
          <w:rFonts w:asciiTheme="minorHAnsi" w:hAnsiTheme="minorHAnsi"/>
          <w:color w:val="000000" w:themeColor="text1"/>
          <w:sz w:val="30"/>
          <w:szCs w:val="30"/>
          <w:lang w:val="id-ID"/>
        </w:rPr>
        <w:t xml:space="preserve"> ( Terlalu menumpuk, sehingga membingukan pengguna )</w:t>
      </w:r>
    </w:p>
    <w:p w:rsidR="00B16969" w:rsidRPr="00FA06DB" w:rsidRDefault="00C02D6A" w:rsidP="006955B0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color w:val="000000" w:themeColor="text1"/>
          <w:sz w:val="30"/>
          <w:szCs w:val="30"/>
        </w:rPr>
      </w:pPr>
      <w:r w:rsidRPr="00FA06DB">
        <w:rPr>
          <w:rFonts w:asciiTheme="minorHAnsi" w:hAnsiTheme="minorHAnsi"/>
          <w:color w:val="000000" w:themeColor="text1"/>
          <w:sz w:val="30"/>
          <w:szCs w:val="30"/>
        </w:rPr>
        <w:t xml:space="preserve">Ketika tools dihover </w:t>
      </w:r>
      <w:r w:rsidR="00E5443F" w:rsidRPr="00FA06DB">
        <w:rPr>
          <w:rFonts w:asciiTheme="minorHAnsi" w:hAnsiTheme="minorHAnsi"/>
          <w:color w:val="000000" w:themeColor="text1"/>
          <w:sz w:val="30"/>
          <w:szCs w:val="30"/>
        </w:rPr>
        <w:t>tidak muncul fungsi nya secara lengkap</w:t>
      </w:r>
      <w:r w:rsidR="002E337A" w:rsidRPr="00FA06DB">
        <w:rPr>
          <w:rFonts w:asciiTheme="minorHAnsi" w:hAnsiTheme="minorHAnsi"/>
          <w:color w:val="000000" w:themeColor="text1"/>
          <w:sz w:val="30"/>
          <w:szCs w:val="30"/>
        </w:rPr>
        <w:t xml:space="preserve"> ( hanya deskripsi singkat )</w:t>
      </w:r>
    </w:p>
    <w:p w:rsidR="00807718" w:rsidRDefault="001455D1" w:rsidP="00D11780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color w:val="000000" w:themeColor="text1"/>
          <w:sz w:val="30"/>
          <w:szCs w:val="30"/>
        </w:rPr>
      </w:pPr>
      <w:r w:rsidRPr="00FA06DB">
        <w:rPr>
          <w:rFonts w:asciiTheme="minorHAnsi" w:hAnsiTheme="minorHAnsi"/>
          <w:color w:val="000000" w:themeColor="text1"/>
          <w:sz w:val="30"/>
          <w:szCs w:val="30"/>
        </w:rPr>
        <w:t>Tidak</w:t>
      </w:r>
      <w:r w:rsidR="00A5302B" w:rsidRPr="00FA06DB">
        <w:rPr>
          <w:rFonts w:asciiTheme="minorHAnsi" w:hAnsiTheme="minorHAnsi"/>
          <w:color w:val="000000" w:themeColor="text1"/>
          <w:sz w:val="30"/>
          <w:szCs w:val="30"/>
        </w:rPr>
        <w:t xml:space="preserve"> </w:t>
      </w:r>
      <w:r w:rsidRPr="00FA06DB">
        <w:rPr>
          <w:rFonts w:asciiTheme="minorHAnsi" w:hAnsiTheme="minorHAnsi"/>
          <w:color w:val="000000" w:themeColor="text1"/>
          <w:sz w:val="30"/>
          <w:szCs w:val="30"/>
        </w:rPr>
        <w:t>ada</w:t>
      </w:r>
      <w:r w:rsidR="00A5302B" w:rsidRPr="00FA06DB">
        <w:rPr>
          <w:rFonts w:asciiTheme="minorHAnsi" w:hAnsiTheme="minorHAnsi"/>
          <w:color w:val="000000" w:themeColor="text1"/>
          <w:sz w:val="30"/>
          <w:szCs w:val="30"/>
        </w:rPr>
        <w:t xml:space="preserve"> opsi</w:t>
      </w:r>
      <w:r w:rsidRPr="00FA06DB">
        <w:rPr>
          <w:rFonts w:asciiTheme="minorHAnsi" w:hAnsiTheme="minorHAnsi"/>
          <w:color w:val="000000" w:themeColor="text1"/>
          <w:sz w:val="30"/>
          <w:szCs w:val="30"/>
        </w:rPr>
        <w:t xml:space="preserve"> bahasa </w:t>
      </w:r>
      <w:r w:rsidR="00DD4626">
        <w:rPr>
          <w:rFonts w:asciiTheme="minorHAnsi" w:hAnsiTheme="minorHAnsi"/>
          <w:color w:val="000000" w:themeColor="text1"/>
          <w:sz w:val="30"/>
          <w:szCs w:val="30"/>
        </w:rPr>
        <w:t>Indonesia</w:t>
      </w:r>
    </w:p>
    <w:p w:rsidR="00DD4626" w:rsidRPr="00FA06DB" w:rsidRDefault="00DD4626" w:rsidP="00D11780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color w:val="000000" w:themeColor="text1"/>
          <w:sz w:val="30"/>
          <w:szCs w:val="30"/>
        </w:rPr>
      </w:pPr>
      <w:r>
        <w:rPr>
          <w:rFonts w:asciiTheme="minorHAnsi" w:hAnsiTheme="minorHAnsi"/>
          <w:color w:val="000000" w:themeColor="text1"/>
          <w:sz w:val="30"/>
          <w:szCs w:val="30"/>
          <w:lang w:val="id-ID"/>
        </w:rPr>
        <w:t>UI nya terlalu banyak memunculkan tool, dan jika tidak ingin digunakan, harus di close satu persatu</w:t>
      </w:r>
    </w:p>
    <w:p w:rsidR="00D11780" w:rsidRPr="00FA06DB" w:rsidRDefault="00D11780" w:rsidP="001876CE">
      <w:pPr>
        <w:pStyle w:val="ListParagraph"/>
        <w:jc w:val="both"/>
        <w:rPr>
          <w:rFonts w:asciiTheme="minorHAnsi" w:hAnsiTheme="minorHAnsi"/>
          <w:color w:val="000000" w:themeColor="text1"/>
          <w:sz w:val="30"/>
          <w:szCs w:val="30"/>
        </w:rPr>
      </w:pPr>
    </w:p>
    <w:p w:rsidR="00D11780" w:rsidRDefault="00FA06DB" w:rsidP="00601822">
      <w:pPr>
        <w:ind w:firstLine="810"/>
        <w:jc w:val="both"/>
        <w:rPr>
          <w:color w:val="000000" w:themeColor="text1"/>
          <w:sz w:val="30"/>
          <w:szCs w:val="30"/>
        </w:rPr>
      </w:pPr>
      <w:r w:rsidRPr="00FA06DB">
        <w:rPr>
          <w:color w:val="000000" w:themeColor="text1"/>
          <w:sz w:val="30"/>
          <w:szCs w:val="30"/>
        </w:rPr>
        <w:t>Pembuatan GIME ini nantinya</w:t>
      </w:r>
      <w:r>
        <w:rPr>
          <w:color w:val="000000" w:themeColor="text1"/>
          <w:sz w:val="30"/>
          <w:szCs w:val="30"/>
        </w:rPr>
        <w:t xml:space="preserve"> </w:t>
      </w:r>
      <w:r w:rsidR="007663CC">
        <w:rPr>
          <w:color w:val="000000" w:themeColor="text1"/>
          <w:sz w:val="30"/>
          <w:szCs w:val="30"/>
        </w:rPr>
        <w:t>hanya untuk</w:t>
      </w:r>
      <w:r w:rsidR="00957CAE">
        <w:rPr>
          <w:color w:val="000000" w:themeColor="text1"/>
          <w:sz w:val="30"/>
          <w:szCs w:val="30"/>
        </w:rPr>
        <w:t xml:space="preserve"> memanipulasi gambar secara express, jadi </w:t>
      </w:r>
      <w:r w:rsidR="00B60785">
        <w:rPr>
          <w:color w:val="000000" w:themeColor="text1"/>
          <w:sz w:val="30"/>
          <w:szCs w:val="30"/>
        </w:rPr>
        <w:t xml:space="preserve">akan ada pengurangan tools yang </w:t>
      </w:r>
      <w:r w:rsidR="00770795">
        <w:rPr>
          <w:color w:val="000000" w:themeColor="text1"/>
          <w:sz w:val="30"/>
          <w:szCs w:val="30"/>
        </w:rPr>
        <w:t xml:space="preserve">ada pada </w:t>
      </w:r>
      <w:r w:rsidR="00116B14">
        <w:rPr>
          <w:color w:val="000000" w:themeColor="text1"/>
          <w:sz w:val="30"/>
          <w:szCs w:val="30"/>
        </w:rPr>
        <w:t xml:space="preserve">GIMP. </w:t>
      </w:r>
      <w:r w:rsidR="00A85A34">
        <w:rPr>
          <w:color w:val="000000" w:themeColor="text1"/>
          <w:sz w:val="30"/>
          <w:szCs w:val="30"/>
        </w:rPr>
        <w:t xml:space="preserve">Tools – tools yang digolongkan expert </w:t>
      </w:r>
      <w:r w:rsidR="00AD0E77">
        <w:rPr>
          <w:color w:val="000000" w:themeColor="text1"/>
          <w:sz w:val="30"/>
          <w:szCs w:val="30"/>
        </w:rPr>
        <w:t xml:space="preserve">akan ditiadakan dalam GIME yang akan berpengaruh pada </w:t>
      </w:r>
      <w:r w:rsidR="0061122C">
        <w:rPr>
          <w:color w:val="000000" w:themeColor="text1"/>
          <w:sz w:val="30"/>
          <w:szCs w:val="30"/>
        </w:rPr>
        <w:t>kecepatan dan kenyamanan pengguna</w:t>
      </w:r>
      <w:r w:rsidR="00BB1DD1">
        <w:rPr>
          <w:color w:val="000000" w:themeColor="text1"/>
          <w:sz w:val="30"/>
          <w:szCs w:val="30"/>
        </w:rPr>
        <w:t>.</w:t>
      </w:r>
      <w:r w:rsidR="001D742C">
        <w:rPr>
          <w:color w:val="000000" w:themeColor="text1"/>
          <w:sz w:val="30"/>
          <w:szCs w:val="30"/>
        </w:rPr>
        <w:t xml:space="preserve"> </w:t>
      </w:r>
      <w:r w:rsidR="002274E5">
        <w:rPr>
          <w:color w:val="000000" w:themeColor="text1"/>
          <w:sz w:val="30"/>
          <w:szCs w:val="30"/>
        </w:rPr>
        <w:t xml:space="preserve">Untuk </w:t>
      </w:r>
      <w:r w:rsidR="000A49A4">
        <w:rPr>
          <w:color w:val="000000" w:themeColor="text1"/>
          <w:sz w:val="30"/>
          <w:szCs w:val="30"/>
        </w:rPr>
        <w:t>interface akan dibuat lebih interaktif</w:t>
      </w:r>
      <w:r w:rsidR="006D3EE1">
        <w:rPr>
          <w:color w:val="000000" w:themeColor="text1"/>
          <w:sz w:val="30"/>
          <w:szCs w:val="30"/>
        </w:rPr>
        <w:t xml:space="preserve"> </w:t>
      </w:r>
      <w:r w:rsidR="006D3EE1">
        <w:rPr>
          <w:color w:val="000000" w:themeColor="text1"/>
          <w:sz w:val="30"/>
          <w:szCs w:val="30"/>
        </w:rPr>
        <w:lastRenderedPageBreak/>
        <w:t xml:space="preserve">dan akan dibuat tour ketika membuka aplikasi GIME, jadi user yang baru memakai bisa </w:t>
      </w:r>
      <w:r w:rsidR="000D5F94">
        <w:rPr>
          <w:color w:val="000000" w:themeColor="text1"/>
          <w:sz w:val="30"/>
          <w:szCs w:val="30"/>
        </w:rPr>
        <w:t xml:space="preserve">melakukan tour. </w:t>
      </w:r>
      <w:r w:rsidR="00B056A0">
        <w:rPr>
          <w:color w:val="000000" w:themeColor="text1"/>
          <w:sz w:val="30"/>
          <w:szCs w:val="30"/>
        </w:rPr>
        <w:t>Tour disini adalah</w:t>
      </w:r>
      <w:r w:rsidR="0031771D">
        <w:rPr>
          <w:color w:val="000000" w:themeColor="text1"/>
          <w:sz w:val="30"/>
          <w:szCs w:val="30"/>
        </w:rPr>
        <w:t xml:space="preserve"> hal-hal penting yang bisa dipakai di aplikasi ini.</w:t>
      </w:r>
    </w:p>
    <w:p w:rsidR="00A94C25" w:rsidRDefault="00A94C25" w:rsidP="00A94C25">
      <w:pPr>
        <w:pStyle w:val="TOCHeading"/>
        <w:rPr>
          <w:sz w:val="40"/>
          <w:szCs w:val="40"/>
        </w:rPr>
      </w:pPr>
      <w:r w:rsidRPr="00671096">
        <w:rPr>
          <w:sz w:val="40"/>
          <w:szCs w:val="40"/>
        </w:rPr>
        <w:t xml:space="preserve">how </w:t>
      </w:r>
      <w:r w:rsidR="001021E2">
        <w:rPr>
          <w:sz w:val="40"/>
          <w:szCs w:val="40"/>
        </w:rPr>
        <w:t>much better your interface be</w:t>
      </w:r>
      <w:r w:rsidR="00F10164">
        <w:rPr>
          <w:sz w:val="40"/>
          <w:szCs w:val="40"/>
        </w:rPr>
        <w:t xml:space="preserve"> ?</w:t>
      </w:r>
    </w:p>
    <w:p w:rsidR="00E81C92" w:rsidRDefault="004725DF" w:rsidP="00AF7B3B">
      <w:pPr>
        <w:rPr>
          <w:color w:val="000000" w:themeColor="text1"/>
          <w:sz w:val="30"/>
          <w:szCs w:val="30"/>
        </w:rPr>
      </w:pPr>
      <w:r>
        <w:tab/>
      </w:r>
      <w:r w:rsidR="00F341FA">
        <w:t xml:space="preserve"> </w:t>
      </w:r>
      <w:r w:rsidR="00F341FA">
        <w:rPr>
          <w:rFonts w:cs="Times New Roman"/>
          <w:color w:val="000000" w:themeColor="text1"/>
          <w:sz w:val="30"/>
          <w:szCs w:val="30"/>
        </w:rPr>
        <w:t>Setelah melakukan observasi</w:t>
      </w:r>
      <w:r w:rsidR="003F31BC">
        <w:rPr>
          <w:rFonts w:cs="Times New Roman"/>
          <w:color w:val="000000" w:themeColor="text1"/>
          <w:sz w:val="30"/>
          <w:szCs w:val="30"/>
        </w:rPr>
        <w:t>,</w:t>
      </w:r>
      <w:r w:rsidR="00F341FA">
        <w:rPr>
          <w:rFonts w:cs="Times New Roman"/>
          <w:color w:val="000000" w:themeColor="text1"/>
          <w:sz w:val="30"/>
          <w:szCs w:val="30"/>
        </w:rPr>
        <w:t xml:space="preserve"> </w:t>
      </w:r>
      <w:r w:rsidR="005D0D69">
        <w:rPr>
          <w:rFonts w:cs="Times New Roman"/>
          <w:color w:val="000000" w:themeColor="text1"/>
          <w:sz w:val="30"/>
          <w:szCs w:val="30"/>
        </w:rPr>
        <w:t>s</w:t>
      </w:r>
      <w:r w:rsidR="00F341FA">
        <w:rPr>
          <w:rFonts w:cs="Times New Roman"/>
          <w:color w:val="000000" w:themeColor="text1"/>
          <w:sz w:val="30"/>
          <w:szCs w:val="30"/>
        </w:rPr>
        <w:t>is</w:t>
      </w:r>
      <w:r w:rsidR="005D0D69">
        <w:rPr>
          <w:rFonts w:cs="Times New Roman"/>
          <w:color w:val="000000" w:themeColor="text1"/>
          <w:sz w:val="30"/>
          <w:szCs w:val="30"/>
        </w:rPr>
        <w:t xml:space="preserve">tem </w:t>
      </w:r>
      <w:r w:rsidR="001A79C3">
        <w:rPr>
          <w:rFonts w:cs="Times New Roman"/>
          <w:color w:val="000000" w:themeColor="text1"/>
          <w:sz w:val="30"/>
          <w:szCs w:val="30"/>
        </w:rPr>
        <w:t xml:space="preserve">yang ada saat ini (GIMP) </w:t>
      </w:r>
      <w:r w:rsidR="009E7DFB">
        <w:rPr>
          <w:rFonts w:cs="Times New Roman"/>
          <w:color w:val="000000" w:themeColor="text1"/>
          <w:sz w:val="30"/>
          <w:szCs w:val="30"/>
        </w:rPr>
        <w:t>memiliki beberapa kekurangan</w:t>
      </w:r>
      <w:r w:rsidR="00AF7B3B">
        <w:rPr>
          <w:rFonts w:cs="Times New Roman"/>
          <w:color w:val="000000" w:themeColor="text1"/>
          <w:sz w:val="30"/>
          <w:szCs w:val="30"/>
        </w:rPr>
        <w:t xml:space="preserve">. Kami </w:t>
      </w:r>
      <w:r w:rsidR="00EB3749">
        <w:rPr>
          <w:rFonts w:cs="Times New Roman"/>
          <w:color w:val="000000" w:themeColor="text1"/>
          <w:sz w:val="30"/>
          <w:szCs w:val="30"/>
        </w:rPr>
        <w:t>membuat test dengan beberapa sample pengguna</w:t>
      </w:r>
      <w:r w:rsidR="00D4438E">
        <w:rPr>
          <w:rFonts w:cs="Times New Roman"/>
          <w:color w:val="000000" w:themeColor="text1"/>
          <w:sz w:val="30"/>
          <w:szCs w:val="30"/>
        </w:rPr>
        <w:t xml:space="preserve">, kami </w:t>
      </w:r>
      <w:r w:rsidR="00773E07">
        <w:rPr>
          <w:rFonts w:cs="Times New Roman"/>
          <w:color w:val="000000" w:themeColor="text1"/>
          <w:sz w:val="30"/>
          <w:szCs w:val="30"/>
        </w:rPr>
        <w:t xml:space="preserve">menggunakan </w:t>
      </w:r>
      <w:r w:rsidR="00A86AF1">
        <w:rPr>
          <w:rFonts w:cs="Times New Roman"/>
          <w:color w:val="000000" w:themeColor="text1"/>
          <w:sz w:val="30"/>
          <w:szCs w:val="30"/>
        </w:rPr>
        <w:t xml:space="preserve">3 orang </w:t>
      </w:r>
      <w:r w:rsidR="004B220D">
        <w:rPr>
          <w:rFonts w:cs="Times New Roman"/>
          <w:color w:val="000000" w:themeColor="text1"/>
          <w:sz w:val="30"/>
          <w:szCs w:val="30"/>
        </w:rPr>
        <w:t>yang akan mengedit gambar</w:t>
      </w:r>
      <w:r w:rsidR="007F4A48">
        <w:rPr>
          <w:rFonts w:cs="Times New Roman"/>
          <w:color w:val="000000" w:themeColor="text1"/>
          <w:sz w:val="30"/>
          <w:szCs w:val="30"/>
        </w:rPr>
        <w:t xml:space="preserve"> sederhana</w:t>
      </w:r>
      <w:r w:rsidR="00B855B1">
        <w:rPr>
          <w:color w:val="000000" w:themeColor="text1"/>
          <w:sz w:val="30"/>
          <w:szCs w:val="30"/>
        </w:rPr>
        <w:t xml:space="preserve">. Peserta tersebut adalah zeri, baiquni, </w:t>
      </w:r>
      <w:r w:rsidR="00734712">
        <w:rPr>
          <w:color w:val="000000" w:themeColor="text1"/>
          <w:sz w:val="30"/>
          <w:szCs w:val="30"/>
        </w:rPr>
        <w:t>dan hanif</w:t>
      </w:r>
      <w:r w:rsidR="00D72C9B">
        <w:rPr>
          <w:color w:val="000000" w:themeColor="text1"/>
          <w:sz w:val="30"/>
          <w:szCs w:val="30"/>
        </w:rPr>
        <w:t>.</w:t>
      </w:r>
    </w:p>
    <w:p w:rsidR="009A31D2" w:rsidRDefault="009A31D2" w:rsidP="00AF7B3B">
      <w:pPr>
        <w:rPr>
          <w:rFonts w:cs="Times New Roman"/>
          <w:color w:val="000000" w:themeColor="text1"/>
          <w:sz w:val="30"/>
          <w:szCs w:val="30"/>
        </w:rPr>
      </w:pPr>
      <w:r>
        <w:rPr>
          <w:rFonts w:cs="Times New Roman"/>
          <w:color w:val="000000" w:themeColor="text1"/>
          <w:sz w:val="30"/>
          <w:szCs w:val="30"/>
        </w:rPr>
        <w:tab/>
      </w:r>
      <w:r w:rsidR="00A46324">
        <w:rPr>
          <w:rFonts w:cs="Times New Roman"/>
          <w:color w:val="000000" w:themeColor="text1"/>
          <w:sz w:val="30"/>
          <w:szCs w:val="30"/>
        </w:rPr>
        <w:t>Ketiga</w:t>
      </w:r>
      <w:r w:rsidR="0021695A">
        <w:rPr>
          <w:rFonts w:cs="Times New Roman"/>
          <w:color w:val="000000" w:themeColor="text1"/>
          <w:sz w:val="30"/>
          <w:szCs w:val="30"/>
        </w:rPr>
        <w:t xml:space="preserve"> pengguna </w:t>
      </w:r>
      <w:r w:rsidR="008F3C4D">
        <w:rPr>
          <w:rFonts w:cs="Times New Roman"/>
          <w:color w:val="000000" w:themeColor="text1"/>
          <w:sz w:val="30"/>
          <w:szCs w:val="30"/>
        </w:rPr>
        <w:t xml:space="preserve">yang </w:t>
      </w:r>
      <w:r w:rsidR="00127106">
        <w:rPr>
          <w:rFonts w:cs="Times New Roman"/>
          <w:color w:val="000000" w:themeColor="text1"/>
          <w:sz w:val="30"/>
          <w:szCs w:val="30"/>
        </w:rPr>
        <w:t xml:space="preserve">di test </w:t>
      </w:r>
      <w:r w:rsidR="00652B39">
        <w:rPr>
          <w:rFonts w:cs="Times New Roman"/>
          <w:color w:val="000000" w:themeColor="text1"/>
          <w:sz w:val="30"/>
          <w:szCs w:val="30"/>
        </w:rPr>
        <w:t>tidak pernah menggunakan GIMP</w:t>
      </w:r>
      <w:r w:rsidR="005F141F">
        <w:rPr>
          <w:rFonts w:cs="Times New Roman"/>
          <w:color w:val="000000" w:themeColor="text1"/>
          <w:sz w:val="30"/>
          <w:szCs w:val="30"/>
        </w:rPr>
        <w:t>,</w:t>
      </w:r>
      <w:r w:rsidR="00A46324">
        <w:rPr>
          <w:rFonts w:cs="Times New Roman"/>
          <w:color w:val="000000" w:themeColor="text1"/>
          <w:sz w:val="30"/>
          <w:szCs w:val="30"/>
        </w:rPr>
        <w:t xml:space="preserve"> d</w:t>
      </w:r>
      <w:r>
        <w:rPr>
          <w:rFonts w:cs="Times New Roman"/>
          <w:color w:val="000000" w:themeColor="text1"/>
          <w:sz w:val="30"/>
          <w:szCs w:val="30"/>
        </w:rPr>
        <w:t xml:space="preserve">ari </w:t>
      </w:r>
      <w:r w:rsidR="0079341B">
        <w:rPr>
          <w:rFonts w:cs="Times New Roman"/>
          <w:color w:val="000000" w:themeColor="text1"/>
          <w:sz w:val="30"/>
          <w:szCs w:val="30"/>
        </w:rPr>
        <w:t>percobaan yang dilakukan</w:t>
      </w:r>
      <w:r w:rsidR="00403FD5">
        <w:rPr>
          <w:rFonts w:cs="Times New Roman"/>
          <w:color w:val="000000" w:themeColor="text1"/>
          <w:sz w:val="30"/>
          <w:szCs w:val="30"/>
        </w:rPr>
        <w:t xml:space="preserve"> ada beberapa parameter yang diambil, yaitu :</w:t>
      </w:r>
    </w:p>
    <w:p w:rsidR="00C70BF4" w:rsidRPr="00E81C92" w:rsidRDefault="00C70BF4" w:rsidP="00AF7B3B">
      <w:pPr>
        <w:rPr>
          <w:rFonts w:cs="Times New Roman"/>
          <w:color w:val="000000" w:themeColor="text1"/>
          <w:sz w:val="30"/>
          <w:szCs w:val="30"/>
        </w:rPr>
      </w:pPr>
      <w:r>
        <w:rPr>
          <w:noProof/>
          <w:lang w:val="id-ID" w:eastAsia="id-ID"/>
        </w:rPr>
        <w:drawing>
          <wp:inline distT="0" distB="0" distL="0" distR="0" wp14:anchorId="64C48531" wp14:editId="62368AF5">
            <wp:extent cx="5943600" cy="3241963"/>
            <wp:effectExtent l="0" t="0" r="0" b="15875"/>
            <wp:docPr id="49" name="Chart 49" descr="Financial overview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81C92" w:rsidRDefault="005126A1" w:rsidP="004725DF">
      <w:pPr>
        <w:rPr>
          <w:rFonts w:cs="Times New Roman"/>
          <w:color w:val="000000" w:themeColor="text1"/>
          <w:sz w:val="30"/>
          <w:szCs w:val="30"/>
        </w:rPr>
      </w:pPr>
      <w:r>
        <w:rPr>
          <w:rFonts w:cs="Times New Roman"/>
          <w:color w:val="000000" w:themeColor="text1"/>
          <w:sz w:val="30"/>
          <w:szCs w:val="30"/>
        </w:rPr>
        <w:tab/>
        <w:t xml:space="preserve">Dari data yang ada, </w:t>
      </w:r>
      <w:r w:rsidR="003F5DE1">
        <w:rPr>
          <w:rFonts w:cs="Times New Roman"/>
          <w:color w:val="000000" w:themeColor="text1"/>
          <w:sz w:val="30"/>
          <w:szCs w:val="30"/>
        </w:rPr>
        <w:t>target GIME adalah</w:t>
      </w:r>
      <w:r w:rsidR="007C113B">
        <w:rPr>
          <w:rFonts w:cs="Times New Roman"/>
          <w:color w:val="000000" w:themeColor="text1"/>
          <w:sz w:val="30"/>
          <w:szCs w:val="30"/>
        </w:rPr>
        <w:t xml:space="preserve"> :</w:t>
      </w:r>
    </w:p>
    <w:p w:rsidR="007C113B" w:rsidRDefault="00321A9C" w:rsidP="007C113B">
      <w:pPr>
        <w:pStyle w:val="ListParagraph"/>
        <w:numPr>
          <w:ilvl w:val="0"/>
          <w:numId w:val="5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Membuat waktu pengerjaan </w:t>
      </w:r>
      <w:r w:rsidR="00953FEE">
        <w:rPr>
          <w:color w:val="000000" w:themeColor="text1"/>
          <w:sz w:val="30"/>
          <w:szCs w:val="30"/>
        </w:rPr>
        <w:t xml:space="preserve">lebih cepat </w:t>
      </w:r>
      <w:r w:rsidR="00A10611">
        <w:rPr>
          <w:color w:val="000000" w:themeColor="text1"/>
          <w:sz w:val="30"/>
          <w:szCs w:val="30"/>
        </w:rPr>
        <w:t xml:space="preserve">, yaitu : </w:t>
      </w:r>
      <w:r w:rsidR="00861F92">
        <w:rPr>
          <w:color w:val="000000" w:themeColor="text1"/>
          <w:sz w:val="30"/>
          <w:szCs w:val="30"/>
        </w:rPr>
        <w:t>15 menit ( dalam kasus edit gambar yang telah dilakukan )</w:t>
      </w:r>
    </w:p>
    <w:p w:rsidR="00CE18FC" w:rsidRDefault="00BD743D" w:rsidP="007C113B">
      <w:pPr>
        <w:pStyle w:val="ListParagraph"/>
        <w:numPr>
          <w:ilvl w:val="0"/>
          <w:numId w:val="5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Mengurangi pemakaian undo</w:t>
      </w:r>
      <w:r w:rsidR="00E52B04">
        <w:rPr>
          <w:color w:val="000000" w:themeColor="text1"/>
          <w:sz w:val="30"/>
          <w:szCs w:val="30"/>
        </w:rPr>
        <w:t xml:space="preserve"> hingga</w:t>
      </w:r>
      <w:r w:rsidR="00C0257F">
        <w:rPr>
          <w:color w:val="000000" w:themeColor="text1"/>
          <w:sz w:val="30"/>
          <w:szCs w:val="30"/>
        </w:rPr>
        <w:t xml:space="preserve">, target dari </w:t>
      </w:r>
      <w:r w:rsidR="00EE6D63">
        <w:rPr>
          <w:color w:val="000000" w:themeColor="text1"/>
          <w:sz w:val="30"/>
          <w:szCs w:val="30"/>
        </w:rPr>
        <w:t xml:space="preserve">kasus ini adalah </w:t>
      </w:r>
      <w:r w:rsidR="008E778D">
        <w:rPr>
          <w:color w:val="000000" w:themeColor="text1"/>
          <w:sz w:val="30"/>
          <w:szCs w:val="30"/>
        </w:rPr>
        <w:t>maximal tiga kali undo</w:t>
      </w:r>
    </w:p>
    <w:p w:rsidR="008E778D" w:rsidRDefault="007D0EFE" w:rsidP="007C113B">
      <w:pPr>
        <w:pStyle w:val="ListParagraph"/>
        <w:numPr>
          <w:ilvl w:val="0"/>
          <w:numId w:val="5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lastRenderedPageBreak/>
        <w:t xml:space="preserve">Kemiripan yang </w:t>
      </w:r>
      <w:r w:rsidR="00AB4268">
        <w:rPr>
          <w:color w:val="000000" w:themeColor="text1"/>
          <w:sz w:val="30"/>
          <w:szCs w:val="30"/>
        </w:rPr>
        <w:t>diinginkan</w:t>
      </w:r>
      <w:r w:rsidR="006740EB">
        <w:rPr>
          <w:color w:val="000000" w:themeColor="text1"/>
          <w:sz w:val="30"/>
          <w:szCs w:val="30"/>
        </w:rPr>
        <w:t xml:space="preserve"> dalam aplikasi GIME ini </w:t>
      </w:r>
      <w:r w:rsidR="00984A68">
        <w:rPr>
          <w:color w:val="000000" w:themeColor="text1"/>
          <w:sz w:val="30"/>
          <w:szCs w:val="30"/>
        </w:rPr>
        <w:t xml:space="preserve">minimal 90% dari </w:t>
      </w:r>
      <w:r w:rsidR="005E5432">
        <w:rPr>
          <w:color w:val="000000" w:themeColor="text1"/>
          <w:sz w:val="30"/>
          <w:szCs w:val="30"/>
        </w:rPr>
        <w:t>gambar y</w:t>
      </w:r>
      <w:r w:rsidR="00DD4626">
        <w:rPr>
          <w:color w:val="000000" w:themeColor="text1"/>
          <w:sz w:val="30"/>
          <w:szCs w:val="30"/>
          <w:lang w:val="id-ID"/>
        </w:rPr>
        <w:t>a</w:t>
      </w:r>
      <w:r w:rsidR="005E5432">
        <w:rPr>
          <w:color w:val="000000" w:themeColor="text1"/>
          <w:sz w:val="30"/>
          <w:szCs w:val="30"/>
        </w:rPr>
        <w:t>ng diinginkan</w:t>
      </w:r>
    </w:p>
    <w:p w:rsidR="00DB2346" w:rsidRPr="008C333F" w:rsidRDefault="00DB2346" w:rsidP="008C333F">
      <w:pPr>
        <w:rPr>
          <w:color w:val="000000" w:themeColor="text1"/>
          <w:sz w:val="30"/>
          <w:szCs w:val="30"/>
        </w:rPr>
      </w:pPr>
    </w:p>
    <w:p w:rsidR="008C333F" w:rsidRDefault="008C333F" w:rsidP="008C333F">
      <w:pPr>
        <w:pStyle w:val="TOCHeading"/>
        <w:rPr>
          <w:sz w:val="40"/>
          <w:szCs w:val="40"/>
        </w:rPr>
      </w:pPr>
      <w:r>
        <w:rPr>
          <w:sz w:val="40"/>
          <w:szCs w:val="40"/>
        </w:rPr>
        <w:t>what is your likely return on investment ?</w:t>
      </w:r>
    </w:p>
    <w:p w:rsidR="00DB38FB" w:rsidRDefault="00C21A26" w:rsidP="00C21A26">
      <w:pPr>
        <w:ind w:firstLine="720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  <w:lang w:val="id-ID"/>
        </w:rPr>
        <w:t>Dengan asumsi setiap pengurangan/penambahan satu tools meningkatkan profit sebanyak $100, dan setiap pengurangan/penambahan satu fitur meningkatkan profit sebanyak $200. Maka ROI</w:t>
      </w:r>
      <w:r w:rsidR="003851F0">
        <w:rPr>
          <w:color w:val="000000" w:themeColor="text1"/>
          <w:sz w:val="30"/>
          <w:szCs w:val="30"/>
        </w:rPr>
        <w:t xml:space="preserve"> aplikasi GIME ini, yaitu</w:t>
      </w:r>
      <w:r w:rsidR="00FC3444">
        <w:rPr>
          <w:color w:val="000000" w:themeColor="text1"/>
          <w:sz w:val="30"/>
          <w:szCs w:val="30"/>
        </w:rPr>
        <w:t xml:space="preserve"> :</w:t>
      </w:r>
    </w:p>
    <w:tbl>
      <w:tblPr>
        <w:tblStyle w:val="FinancialTable"/>
        <w:tblW w:w="10008" w:type="dxa"/>
        <w:tblLook w:val="04A0" w:firstRow="1" w:lastRow="0" w:firstColumn="1" w:lastColumn="0" w:noHBand="0" w:noVBand="1"/>
      </w:tblPr>
      <w:tblGrid>
        <w:gridCol w:w="2155"/>
        <w:gridCol w:w="4680"/>
        <w:gridCol w:w="3173"/>
      </w:tblGrid>
      <w:tr w:rsidR="00C21A26" w:rsidTr="00412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C21A26" w:rsidRPr="0095378F" w:rsidRDefault="00C21A26" w:rsidP="0095378F">
            <w:pPr>
              <w:jc w:val="center"/>
              <w:rPr>
                <w:sz w:val="30"/>
                <w:szCs w:val="30"/>
              </w:rPr>
            </w:pPr>
            <w:r w:rsidRPr="0095378F">
              <w:rPr>
                <w:sz w:val="30"/>
                <w:szCs w:val="30"/>
              </w:rPr>
              <w:t>ROI PARAMETER</w:t>
            </w:r>
          </w:p>
        </w:tc>
        <w:tc>
          <w:tcPr>
            <w:tcW w:w="4680" w:type="dxa"/>
          </w:tcPr>
          <w:p w:rsidR="00C21A26" w:rsidRPr="0095378F" w:rsidRDefault="00C21A26" w:rsidP="009537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5378F">
              <w:rPr>
                <w:sz w:val="30"/>
                <w:szCs w:val="30"/>
              </w:rPr>
              <w:t>SAVING POTENTIAL</w:t>
            </w:r>
          </w:p>
        </w:tc>
        <w:tc>
          <w:tcPr>
            <w:tcW w:w="3173" w:type="dxa"/>
          </w:tcPr>
          <w:p w:rsidR="00C21A26" w:rsidRPr="00C21A26" w:rsidRDefault="00C21A26" w:rsidP="009537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val="id-ID"/>
              </w:rPr>
            </w:pPr>
            <w:r>
              <w:rPr>
                <w:sz w:val="30"/>
                <w:szCs w:val="30"/>
                <w:lang w:val="id-ID"/>
              </w:rPr>
              <w:t>Financial Impact</w:t>
            </w:r>
          </w:p>
        </w:tc>
      </w:tr>
      <w:tr w:rsidR="00C21A26" w:rsidTr="004126D8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C21A26" w:rsidRPr="00E60944" w:rsidRDefault="00C21A26" w:rsidP="00285986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mengurangi “expert tools”</w:t>
            </w:r>
          </w:p>
        </w:tc>
        <w:tc>
          <w:tcPr>
            <w:tcW w:w="4680" w:type="dxa"/>
          </w:tcPr>
          <w:p w:rsidR="00C21A26" w:rsidRDefault="00C21A26" w:rsidP="00285986">
            <w:pPr>
              <w:pStyle w:val="ListParagraph"/>
              <w:numPr>
                <w:ilvl w:val="0"/>
                <w:numId w:val="5"/>
              </w:num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Mempercepat waktu pengerjaan</w:t>
            </w:r>
          </w:p>
          <w:p w:rsidR="00C21A26" w:rsidRDefault="00C21A26" w:rsidP="00285986">
            <w:pPr>
              <w:pStyle w:val="ListParagraph"/>
              <w:numPr>
                <w:ilvl w:val="0"/>
                <w:numId w:val="5"/>
              </w:num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Mengurangi waktu mempelajari tools</w:t>
            </w:r>
          </w:p>
          <w:p w:rsidR="00C21A26" w:rsidRDefault="00C21A26" w:rsidP="00285986">
            <w:pPr>
              <w:pStyle w:val="ListParagraph"/>
              <w:numPr>
                <w:ilvl w:val="0"/>
                <w:numId w:val="5"/>
              </w:num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Mengurangi biaya pembuatan aplikasi</w:t>
            </w:r>
          </w:p>
          <w:p w:rsidR="00C21A26" w:rsidRPr="00E60944" w:rsidRDefault="00C21A26" w:rsidP="00285986">
            <w:pPr>
              <w:pStyle w:val="ListParagraph"/>
              <w:numPr>
                <w:ilvl w:val="0"/>
                <w:numId w:val="5"/>
              </w:num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Mempercepat pembuatan aplikasi </w:t>
            </w:r>
          </w:p>
        </w:tc>
        <w:tc>
          <w:tcPr>
            <w:tcW w:w="3173" w:type="dxa"/>
          </w:tcPr>
          <w:p w:rsidR="00C21A26" w:rsidRDefault="00C21A26" w:rsidP="00285986">
            <w:pPr>
              <w:pStyle w:val="ListParagraph"/>
              <w:numPr>
                <w:ilvl w:val="0"/>
                <w:numId w:val="5"/>
              </w:num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id-ID"/>
              </w:rPr>
              <w:t>Ada 6 expert tool, maka profit meningkat $600</w:t>
            </w:r>
          </w:p>
        </w:tc>
      </w:tr>
      <w:tr w:rsidR="00C21A26" w:rsidTr="004126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C21A26" w:rsidRPr="00E60944" w:rsidRDefault="00C21A26" w:rsidP="00285986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Menambah fitur “tour”</w:t>
            </w:r>
          </w:p>
        </w:tc>
        <w:tc>
          <w:tcPr>
            <w:tcW w:w="4680" w:type="dxa"/>
          </w:tcPr>
          <w:p w:rsidR="00C21A26" w:rsidRDefault="00C21A26" w:rsidP="00C76B4E">
            <w:pPr>
              <w:pStyle w:val="ListParagraph"/>
              <w:numPr>
                <w:ilvl w:val="0"/>
                <w:numId w:val="5"/>
              </w:numPr>
              <w:spacing w:after="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Mempercepat waktu mempelajari tools</w:t>
            </w:r>
          </w:p>
          <w:p w:rsidR="00C21A26" w:rsidRDefault="00C21A26" w:rsidP="00C76B4E">
            <w:pPr>
              <w:pStyle w:val="ListParagraph"/>
              <w:numPr>
                <w:ilvl w:val="0"/>
                <w:numId w:val="5"/>
              </w:numPr>
              <w:spacing w:after="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Menambah user ( karna ada tutorial singkat)</w:t>
            </w:r>
          </w:p>
          <w:p w:rsidR="00C21A26" w:rsidRPr="00E60944" w:rsidRDefault="00C21A26" w:rsidP="00C76B4E">
            <w:pPr>
              <w:pStyle w:val="ListParagraph"/>
              <w:numPr>
                <w:ilvl w:val="0"/>
                <w:numId w:val="5"/>
              </w:numPr>
              <w:spacing w:after="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Mengurangi error</w:t>
            </w:r>
          </w:p>
        </w:tc>
        <w:tc>
          <w:tcPr>
            <w:tcW w:w="3173" w:type="dxa"/>
          </w:tcPr>
          <w:p w:rsidR="00C21A26" w:rsidRDefault="00C21A26" w:rsidP="00C76B4E">
            <w:pPr>
              <w:pStyle w:val="ListParagraph"/>
              <w:numPr>
                <w:ilvl w:val="0"/>
                <w:numId w:val="5"/>
              </w:numPr>
              <w:spacing w:after="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id-ID"/>
              </w:rPr>
              <w:t>Penambahan 1 fitur, maka profit meningkat $200</w:t>
            </w:r>
          </w:p>
        </w:tc>
      </w:tr>
      <w:tr w:rsidR="00C21A26" w:rsidTr="004126D8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C21A26" w:rsidRPr="00BD3E10" w:rsidRDefault="00C21A26" w:rsidP="00E9650A">
            <w:pPr>
              <w:jc w:val="center"/>
              <w:rPr>
                <w:sz w:val="20"/>
                <w:lang w:val="id-ID"/>
              </w:rPr>
            </w:pPr>
            <w:r>
              <w:rPr>
                <w:rFonts w:ascii="Arial" w:hAnsi="Arial" w:cs="Arial"/>
                <w:color w:val="222222"/>
                <w:sz w:val="20"/>
                <w:shd w:val="clear" w:color="auto" w:fill="FFFFFF"/>
                <w:lang w:val="id-ID"/>
              </w:rPr>
              <w:t>Support fitur “32/64 bit depth per channel”</w:t>
            </w:r>
          </w:p>
        </w:tc>
        <w:tc>
          <w:tcPr>
            <w:tcW w:w="4680" w:type="dxa"/>
          </w:tcPr>
          <w:p w:rsidR="00C21A26" w:rsidRDefault="00C21A26" w:rsidP="00BD3E10">
            <w:pPr>
              <w:pStyle w:val="ListParagraph"/>
              <w:numPr>
                <w:ilvl w:val="0"/>
                <w:numId w:val="5"/>
              </w:num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Informasi gambar lebih detail (karena setiap pixel mengandung 32/64 depth data</w:t>
            </w:r>
          </w:p>
          <w:p w:rsidR="00C21A26" w:rsidRDefault="00C21A26" w:rsidP="00BD3E10">
            <w:pPr>
              <w:pStyle w:val="ListParagraph"/>
              <w:numPr>
                <w:ilvl w:val="0"/>
                <w:numId w:val="5"/>
              </w:num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Meningkatkan detail gambar</w:t>
            </w:r>
          </w:p>
          <w:p w:rsidR="00C21A26" w:rsidRPr="00FE10A2" w:rsidRDefault="00C21A26" w:rsidP="00FE10A2">
            <w:pPr>
              <w:pStyle w:val="ListParagraph"/>
              <w:numPr>
                <w:ilvl w:val="0"/>
                <w:numId w:val="5"/>
              </w:num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Ketika akan dilakukan ekstraksi gambar ke depth data yang lebih rendah, maka kemungkinan terjadinya distorsi gambar dapat diminimalisasi</w:t>
            </w:r>
          </w:p>
        </w:tc>
        <w:tc>
          <w:tcPr>
            <w:tcW w:w="3173" w:type="dxa"/>
          </w:tcPr>
          <w:p w:rsidR="00C21A26" w:rsidRDefault="004126D8" w:rsidP="00BD3E10">
            <w:pPr>
              <w:pStyle w:val="ListParagraph"/>
              <w:numPr>
                <w:ilvl w:val="0"/>
                <w:numId w:val="5"/>
              </w:num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Penambahan 2 fitur, maka profit meningkat $400</w:t>
            </w:r>
          </w:p>
        </w:tc>
      </w:tr>
      <w:tr w:rsidR="00C21A26" w:rsidTr="004126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C21A26" w:rsidRPr="00E9650A" w:rsidRDefault="00C21A26" w:rsidP="00285986">
            <w:pPr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Menambah fitur “Multiple and single tools”</w:t>
            </w:r>
          </w:p>
        </w:tc>
        <w:tc>
          <w:tcPr>
            <w:tcW w:w="4680" w:type="dxa"/>
          </w:tcPr>
          <w:p w:rsidR="00C21A26" w:rsidRDefault="00C21A26" w:rsidP="00E9650A">
            <w:pPr>
              <w:pStyle w:val="ListParagraph"/>
              <w:numPr>
                <w:ilvl w:val="0"/>
                <w:numId w:val="5"/>
              </w:numPr>
              <w:spacing w:after="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Menambah kemudahan pengguna, karena tool dapat dishow dan di hide sekaligus, maupun satu demi satu</w:t>
            </w:r>
          </w:p>
          <w:p w:rsidR="00C21A26" w:rsidRPr="00E9650A" w:rsidRDefault="00C21A26" w:rsidP="00E9650A">
            <w:pPr>
              <w:pStyle w:val="ListParagraph"/>
              <w:numPr>
                <w:ilvl w:val="0"/>
                <w:numId w:val="5"/>
              </w:numPr>
              <w:spacing w:after="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Mempercepat proses editing dan penggunaan tool yang dipakai, karena tidak semua tool harus dimunculkan</w:t>
            </w:r>
          </w:p>
        </w:tc>
        <w:tc>
          <w:tcPr>
            <w:tcW w:w="3173" w:type="dxa"/>
          </w:tcPr>
          <w:p w:rsidR="00C21A26" w:rsidRDefault="004126D8" w:rsidP="00E9650A">
            <w:pPr>
              <w:pStyle w:val="ListParagraph"/>
              <w:numPr>
                <w:ilvl w:val="0"/>
                <w:numId w:val="5"/>
              </w:numPr>
              <w:spacing w:after="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Penambahan 3 fitur ( single tool, multiple tool single show/hide, dan multiple show/hide), maka profit meningkat $600</w:t>
            </w:r>
          </w:p>
        </w:tc>
      </w:tr>
      <w:tr w:rsidR="00C21A26" w:rsidTr="004126D8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C21A26" w:rsidRPr="00DD4626" w:rsidRDefault="00C21A26" w:rsidP="00285986">
            <w:pPr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Tampilan lebih simpel</w:t>
            </w:r>
          </w:p>
        </w:tc>
        <w:tc>
          <w:tcPr>
            <w:tcW w:w="4680" w:type="dxa"/>
          </w:tcPr>
          <w:p w:rsidR="00C21A26" w:rsidRDefault="00C21A26" w:rsidP="00DD4626">
            <w:pPr>
              <w:pStyle w:val="ListParagraph"/>
              <w:numPr>
                <w:ilvl w:val="0"/>
                <w:numId w:val="5"/>
              </w:num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Menambah percaya diri pengguna</w:t>
            </w:r>
          </w:p>
          <w:p w:rsidR="00C21A26" w:rsidRPr="00DD4626" w:rsidRDefault="00C21A26" w:rsidP="00DD4626">
            <w:pPr>
              <w:pStyle w:val="ListParagraph"/>
              <w:numPr>
                <w:ilvl w:val="0"/>
                <w:numId w:val="5"/>
              </w:num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Mengurangi efek confuse by feature ( kondisi ketika kebingungan menggunakan suatu fitur dari editing gambar )</w:t>
            </w:r>
          </w:p>
        </w:tc>
        <w:tc>
          <w:tcPr>
            <w:tcW w:w="3173" w:type="dxa"/>
          </w:tcPr>
          <w:p w:rsidR="00C21A26" w:rsidRDefault="00C21A26" w:rsidP="00DD4626">
            <w:pPr>
              <w:pStyle w:val="ListParagraph"/>
              <w:numPr>
                <w:ilvl w:val="0"/>
                <w:numId w:val="5"/>
              </w:num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bookmarkStart w:id="1" w:name="_GoBack"/>
            <w:bookmarkEnd w:id="1"/>
          </w:p>
        </w:tc>
      </w:tr>
    </w:tbl>
    <w:p w:rsidR="00FC3444" w:rsidRPr="00DB38FB" w:rsidRDefault="00FC3444" w:rsidP="00DB38FB">
      <w:pPr>
        <w:ind w:firstLine="720"/>
      </w:pPr>
    </w:p>
    <w:sectPr w:rsidR="00FC3444" w:rsidRPr="00DB38FB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429" w:rsidRDefault="00DB5429">
      <w:pPr>
        <w:spacing w:after="0" w:line="240" w:lineRule="auto"/>
      </w:pPr>
      <w:r>
        <w:separator/>
      </w:r>
    </w:p>
  </w:endnote>
  <w:endnote w:type="continuationSeparator" w:id="0">
    <w:p w:rsidR="00DB5429" w:rsidRDefault="00DB5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429" w:rsidRDefault="00DB5429">
      <w:pPr>
        <w:spacing w:after="0" w:line="240" w:lineRule="auto"/>
      </w:pPr>
      <w:r>
        <w:separator/>
      </w:r>
    </w:p>
  </w:footnote>
  <w:footnote w:type="continuationSeparator" w:id="0">
    <w:p w:rsidR="00DB5429" w:rsidRDefault="00DB5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B1FAB"/>
    <w:multiLevelType w:val="hybridMultilevel"/>
    <w:tmpl w:val="47DA0ACE"/>
    <w:lvl w:ilvl="0" w:tplc="9AC8938E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6296D"/>
    <w:multiLevelType w:val="hybridMultilevel"/>
    <w:tmpl w:val="80C6B68A"/>
    <w:lvl w:ilvl="0" w:tplc="2E5033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B6A1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B6A1D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302F8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C6CC4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BA384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EEDBE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B6439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54486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DA"/>
    <w:rsid w:val="00002343"/>
    <w:rsid w:val="00002C21"/>
    <w:rsid w:val="00011EB2"/>
    <w:rsid w:val="000415F3"/>
    <w:rsid w:val="0007571A"/>
    <w:rsid w:val="00080587"/>
    <w:rsid w:val="000A49A4"/>
    <w:rsid w:val="000C1233"/>
    <w:rsid w:val="000C1391"/>
    <w:rsid w:val="000D1C5B"/>
    <w:rsid w:val="000D5F94"/>
    <w:rsid w:val="001021E2"/>
    <w:rsid w:val="00116B14"/>
    <w:rsid w:val="00127106"/>
    <w:rsid w:val="001455D1"/>
    <w:rsid w:val="001700FD"/>
    <w:rsid w:val="001876CE"/>
    <w:rsid w:val="001A3FA8"/>
    <w:rsid w:val="001A593C"/>
    <w:rsid w:val="001A79C3"/>
    <w:rsid w:val="001D742C"/>
    <w:rsid w:val="001D7934"/>
    <w:rsid w:val="0021695A"/>
    <w:rsid w:val="002274E5"/>
    <w:rsid w:val="002302E4"/>
    <w:rsid w:val="00254505"/>
    <w:rsid w:val="00285986"/>
    <w:rsid w:val="002A1213"/>
    <w:rsid w:val="002E337A"/>
    <w:rsid w:val="002F6D17"/>
    <w:rsid w:val="0031771D"/>
    <w:rsid w:val="00321A9C"/>
    <w:rsid w:val="00323910"/>
    <w:rsid w:val="00364050"/>
    <w:rsid w:val="003652DA"/>
    <w:rsid w:val="00384235"/>
    <w:rsid w:val="003851F0"/>
    <w:rsid w:val="00385B0A"/>
    <w:rsid w:val="003C1FBC"/>
    <w:rsid w:val="003E66FC"/>
    <w:rsid w:val="003E6739"/>
    <w:rsid w:val="003F31BC"/>
    <w:rsid w:val="003F5DE1"/>
    <w:rsid w:val="00403FD5"/>
    <w:rsid w:val="004126D8"/>
    <w:rsid w:val="004302DE"/>
    <w:rsid w:val="00434256"/>
    <w:rsid w:val="00444F82"/>
    <w:rsid w:val="004553B7"/>
    <w:rsid w:val="00462A69"/>
    <w:rsid w:val="004725DF"/>
    <w:rsid w:val="0047619E"/>
    <w:rsid w:val="00486947"/>
    <w:rsid w:val="004B220D"/>
    <w:rsid w:val="004C1379"/>
    <w:rsid w:val="004F1C4B"/>
    <w:rsid w:val="005126A1"/>
    <w:rsid w:val="00527195"/>
    <w:rsid w:val="00560ACF"/>
    <w:rsid w:val="005C326E"/>
    <w:rsid w:val="005D0D69"/>
    <w:rsid w:val="005D2C7F"/>
    <w:rsid w:val="005E28E9"/>
    <w:rsid w:val="005E5432"/>
    <w:rsid w:val="005F141F"/>
    <w:rsid w:val="00601822"/>
    <w:rsid w:val="0061122C"/>
    <w:rsid w:val="00625B0A"/>
    <w:rsid w:val="006359F7"/>
    <w:rsid w:val="00647CDE"/>
    <w:rsid w:val="00652B39"/>
    <w:rsid w:val="00671096"/>
    <w:rsid w:val="006740EB"/>
    <w:rsid w:val="00690447"/>
    <w:rsid w:val="006955B0"/>
    <w:rsid w:val="006D3EE1"/>
    <w:rsid w:val="006F5140"/>
    <w:rsid w:val="00702557"/>
    <w:rsid w:val="00704451"/>
    <w:rsid w:val="00704629"/>
    <w:rsid w:val="00734712"/>
    <w:rsid w:val="00750FCA"/>
    <w:rsid w:val="007663CC"/>
    <w:rsid w:val="00770795"/>
    <w:rsid w:val="00773E07"/>
    <w:rsid w:val="0078438F"/>
    <w:rsid w:val="00791FAF"/>
    <w:rsid w:val="0079341B"/>
    <w:rsid w:val="00794FD8"/>
    <w:rsid w:val="007C113B"/>
    <w:rsid w:val="007D0EFE"/>
    <w:rsid w:val="007F2A0A"/>
    <w:rsid w:val="007F4A48"/>
    <w:rsid w:val="00807718"/>
    <w:rsid w:val="008170FB"/>
    <w:rsid w:val="008205A0"/>
    <w:rsid w:val="008303FB"/>
    <w:rsid w:val="0086063B"/>
    <w:rsid w:val="00861F92"/>
    <w:rsid w:val="00884DC5"/>
    <w:rsid w:val="008B1CDA"/>
    <w:rsid w:val="008C333F"/>
    <w:rsid w:val="008C33DF"/>
    <w:rsid w:val="008C3D1F"/>
    <w:rsid w:val="008D3F3B"/>
    <w:rsid w:val="008E4D1B"/>
    <w:rsid w:val="008E5273"/>
    <w:rsid w:val="008E778D"/>
    <w:rsid w:val="008F3C4D"/>
    <w:rsid w:val="0090314C"/>
    <w:rsid w:val="009158F2"/>
    <w:rsid w:val="00927A7D"/>
    <w:rsid w:val="0093628A"/>
    <w:rsid w:val="00946A97"/>
    <w:rsid w:val="0095378F"/>
    <w:rsid w:val="00953FEE"/>
    <w:rsid w:val="00955788"/>
    <w:rsid w:val="00957CAE"/>
    <w:rsid w:val="00984A68"/>
    <w:rsid w:val="009A31D2"/>
    <w:rsid w:val="009E7DFB"/>
    <w:rsid w:val="009F420B"/>
    <w:rsid w:val="00A10611"/>
    <w:rsid w:val="00A14910"/>
    <w:rsid w:val="00A46324"/>
    <w:rsid w:val="00A5302B"/>
    <w:rsid w:val="00A61538"/>
    <w:rsid w:val="00A62427"/>
    <w:rsid w:val="00A66D39"/>
    <w:rsid w:val="00A83106"/>
    <w:rsid w:val="00A85A34"/>
    <w:rsid w:val="00A86AF1"/>
    <w:rsid w:val="00A9181E"/>
    <w:rsid w:val="00A94C25"/>
    <w:rsid w:val="00AB1075"/>
    <w:rsid w:val="00AB4268"/>
    <w:rsid w:val="00AC3D7F"/>
    <w:rsid w:val="00AD0E77"/>
    <w:rsid w:val="00AD2B50"/>
    <w:rsid w:val="00AF7B3B"/>
    <w:rsid w:val="00B056A0"/>
    <w:rsid w:val="00B16969"/>
    <w:rsid w:val="00B510E0"/>
    <w:rsid w:val="00B60785"/>
    <w:rsid w:val="00B607E6"/>
    <w:rsid w:val="00B65014"/>
    <w:rsid w:val="00B855B1"/>
    <w:rsid w:val="00BB1DD1"/>
    <w:rsid w:val="00BD3E10"/>
    <w:rsid w:val="00BD743D"/>
    <w:rsid w:val="00BE0153"/>
    <w:rsid w:val="00BF66AF"/>
    <w:rsid w:val="00C0257F"/>
    <w:rsid w:val="00C02D6A"/>
    <w:rsid w:val="00C21A26"/>
    <w:rsid w:val="00C21AA4"/>
    <w:rsid w:val="00C5043C"/>
    <w:rsid w:val="00C614F6"/>
    <w:rsid w:val="00C70BF4"/>
    <w:rsid w:val="00C76B4E"/>
    <w:rsid w:val="00CA55A9"/>
    <w:rsid w:val="00CD3139"/>
    <w:rsid w:val="00CE18FC"/>
    <w:rsid w:val="00CE206D"/>
    <w:rsid w:val="00CE7AD4"/>
    <w:rsid w:val="00CF57FA"/>
    <w:rsid w:val="00CF5C7A"/>
    <w:rsid w:val="00D11780"/>
    <w:rsid w:val="00D1408A"/>
    <w:rsid w:val="00D4203E"/>
    <w:rsid w:val="00D4438E"/>
    <w:rsid w:val="00D5794C"/>
    <w:rsid w:val="00D72C9B"/>
    <w:rsid w:val="00DA0476"/>
    <w:rsid w:val="00DA0A25"/>
    <w:rsid w:val="00DA1129"/>
    <w:rsid w:val="00DB2346"/>
    <w:rsid w:val="00DB38FB"/>
    <w:rsid w:val="00DB5429"/>
    <w:rsid w:val="00DD4626"/>
    <w:rsid w:val="00DF06EF"/>
    <w:rsid w:val="00E06775"/>
    <w:rsid w:val="00E22941"/>
    <w:rsid w:val="00E52B04"/>
    <w:rsid w:val="00E5443F"/>
    <w:rsid w:val="00E56C8D"/>
    <w:rsid w:val="00E60944"/>
    <w:rsid w:val="00E81C92"/>
    <w:rsid w:val="00E9650A"/>
    <w:rsid w:val="00EB3749"/>
    <w:rsid w:val="00EE6D63"/>
    <w:rsid w:val="00F10164"/>
    <w:rsid w:val="00F10659"/>
    <w:rsid w:val="00F10FC5"/>
    <w:rsid w:val="00F113CF"/>
    <w:rsid w:val="00F341FA"/>
    <w:rsid w:val="00F423E7"/>
    <w:rsid w:val="00F5575F"/>
    <w:rsid w:val="00F6615C"/>
    <w:rsid w:val="00FA06DB"/>
    <w:rsid w:val="00FA6778"/>
    <w:rsid w:val="00FB1E99"/>
    <w:rsid w:val="00FC3444"/>
    <w:rsid w:val="00FE10A2"/>
    <w:rsid w:val="00FF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621BB3-E5E5-47EA-B45F-50324C29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qFormat/>
    <w:rsid w:val="00CF57F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28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3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30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62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599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48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46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81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28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3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62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69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85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diahmadi\AppData\Roaming\Microsoft\Templates\Business%20plan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accent1"/>
                </a:solidFill>
                <a:latin typeface="+mj-lt"/>
                <a:ea typeface="+mn-ea"/>
                <a:cs typeface="+mn-cs"/>
              </a:defRPr>
            </a:pPr>
            <a:r>
              <a:rPr lang="en-US">
                <a:solidFill>
                  <a:schemeClr val="accent1"/>
                </a:solidFill>
                <a:latin typeface="+mj-lt"/>
              </a:rPr>
              <a:t>Financial Overview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accent1"/>
              </a:solidFill>
              <a:latin typeface="+mj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>
        <c:manualLayout>
          <c:layoutTarget val="inner"/>
          <c:xMode val="edge"/>
          <c:yMode val="edge"/>
          <c:x val="0.11905444511743725"/>
          <c:y val="0.26758355205599299"/>
          <c:w val="0.7384825694865067"/>
          <c:h val="0.6113333333333332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accent1">
                <a:shade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waktu pengerjaan (* 10 menit)</c:v>
                </c:pt>
                <c:pt idx="1">
                  <c:v>undo (kali)</c:v>
                </c:pt>
                <c:pt idx="2">
                  <c:v>kesesuaian (*10 persen)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4.5</c:v>
                </c:pt>
                <c:pt idx="1">
                  <c:v>6</c:v>
                </c:pt>
                <c:pt idx="2">
                  <c:v>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Net Profit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waktu pengerjaan (* 10 menit)</c:v>
                </c:pt>
                <c:pt idx="1">
                  <c:v>undo (kali)</c:v>
                </c:pt>
                <c:pt idx="2">
                  <c:v>kesesuaian (*10 persen)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  <c:pt idx="2">
                  <c:v>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Expenses</c:v>
                </c:pt>
              </c:strCache>
            </c:strRef>
          </c:tx>
          <c:spPr>
            <a:solidFill>
              <a:schemeClr val="accent1">
                <a:tint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waktu pengerjaan (* 10 menit)</c:v>
                </c:pt>
                <c:pt idx="1">
                  <c:v>undo (kali)</c:v>
                </c:pt>
                <c:pt idx="2">
                  <c:v>kesesuaian (*10 persen)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5</c:v>
                </c:pt>
                <c:pt idx="1">
                  <c:v>7</c:v>
                </c:pt>
                <c:pt idx="2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-933745584"/>
        <c:axId val="-933745040"/>
      </c:barChart>
      <c:catAx>
        <c:axId val="-93374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-933745040"/>
        <c:crosses val="autoZero"/>
        <c:auto val="1"/>
        <c:lblAlgn val="ctr"/>
        <c:lblOffset val="100"/>
        <c:noMultiLvlLbl val="0"/>
      </c:catAx>
      <c:valAx>
        <c:axId val="-93374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76]#,##0_);[Red]\([$-476]#,##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-933745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7837034793727686"/>
          <c:y val="0.23359405074365705"/>
          <c:w val="0.10880913924221011"/>
          <c:h val="0.2670616797900262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14CC78B7A74B70BD96C45BF1F0D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F32D1-A160-4F1B-812D-DA4B1A466B0C}"/>
      </w:docPartPr>
      <w:docPartBody>
        <w:p w:rsidR="00753F9D" w:rsidRDefault="004A071B">
          <w:pPr>
            <w:pStyle w:val="F714CC78B7A74B70BD96C45BF1F0D634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341C2F73A97C486F8F9FD3DE05518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5929F-82A9-4194-BB43-057779934E7E}"/>
      </w:docPartPr>
      <w:docPartBody>
        <w:p w:rsidR="00753F9D" w:rsidRDefault="004A071B">
          <w:pPr>
            <w:pStyle w:val="341C2F73A97C486F8F9FD3DE055183E5"/>
          </w:pPr>
          <w:r>
            <w:t>[Fax]</w:t>
          </w:r>
        </w:p>
      </w:docPartBody>
    </w:docPart>
    <w:docPart>
      <w:docPartPr>
        <w:name w:val="3F403A4C1AAA404D994A9DE5AFAD2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378E9-A91F-4613-A90D-D9F9504E5589}"/>
      </w:docPartPr>
      <w:docPartBody>
        <w:p w:rsidR="00753F9D" w:rsidRDefault="004A071B">
          <w:pPr>
            <w:pStyle w:val="3F403A4C1AAA404D994A9DE5AFAD2A78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1B"/>
    <w:rsid w:val="004A071B"/>
    <w:rsid w:val="00753F9D"/>
    <w:rsid w:val="00DB7688"/>
    <w:rsid w:val="00EB196A"/>
    <w:rsid w:val="00F8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8926FCFC8D347D29D382BEBB37DA5EC">
    <w:name w:val="78926FCFC8D347D29D382BEBB37DA5EC"/>
  </w:style>
  <w:style w:type="paragraph" w:customStyle="1" w:styleId="29E305214DFC4712A5AFEC4EA133A2DB">
    <w:name w:val="29E305214DFC4712A5AFEC4EA133A2DB"/>
  </w:style>
  <w:style w:type="paragraph" w:customStyle="1" w:styleId="EF9305A5E6B04E49A69C48CAB655EC63">
    <w:name w:val="EF9305A5E6B04E49A69C48CAB655EC63"/>
  </w:style>
  <w:style w:type="paragraph" w:customStyle="1" w:styleId="F714CC78B7A74B70BD96C45BF1F0D634">
    <w:name w:val="F714CC78B7A74B70BD96C45BF1F0D634"/>
  </w:style>
  <w:style w:type="paragraph" w:customStyle="1" w:styleId="764B9FCCF5BA45B8A527B93C04360654">
    <w:name w:val="764B9FCCF5BA45B8A527B93C04360654"/>
  </w:style>
  <w:style w:type="paragraph" w:customStyle="1" w:styleId="341C2F73A97C486F8F9FD3DE055183E5">
    <w:name w:val="341C2F73A97C486F8F9FD3DE055183E5"/>
  </w:style>
  <w:style w:type="paragraph" w:customStyle="1" w:styleId="3F403A4C1AAA404D994A9DE5AFAD2A78">
    <w:name w:val="3F403A4C1AAA404D994A9DE5AFAD2A78"/>
  </w:style>
  <w:style w:type="paragraph" w:customStyle="1" w:styleId="0743386CC40541BD82E34B432754FFD9">
    <w:name w:val="0743386CC40541BD82E34B432754FFD9"/>
  </w:style>
  <w:style w:type="paragraph" w:customStyle="1" w:styleId="1DE714774B3A411FBF775EF0384B21E6">
    <w:name w:val="1DE714774B3A411FBF775EF0384B21E6"/>
  </w:style>
  <w:style w:type="paragraph" w:customStyle="1" w:styleId="3707BFB5BA134787853E5C5C98E24EFA">
    <w:name w:val="3707BFB5BA134787853E5C5C98E24E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2015-03-06T00:00:00</PublishDate>
  <Abstract/>
  <CompanyAddress>IMK D</CompanyAddress>
  <CompanyPhone/>
  <CompanyFax>3</CompanyFax>
  <CompanyEmail>Usability Branching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AFCADF-97A4-41DC-8FE6-66B4CFCAA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251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Tugas_III_IMK D</vt:lpstr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Tugas_III_IMK D</dc:title>
  <dc:subject>Usability Branching</dc:subject>
  <dc:creator>hamdiahmadi</dc:creator>
  <cp:keywords/>
  <dc:description/>
  <cp:lastModifiedBy>Brilian T. Nugraha</cp:lastModifiedBy>
  <cp:revision>202</cp:revision>
  <dcterms:created xsi:type="dcterms:W3CDTF">2015-03-07T05:29:00Z</dcterms:created>
  <dcterms:modified xsi:type="dcterms:W3CDTF">2015-03-07T15:14:00Z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